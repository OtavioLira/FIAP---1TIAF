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1E73315C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8A4A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E30EF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6F04FC47" w:rsidR="0003718D" w:rsidRPr="0003718D" w:rsidRDefault="00406FE8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  <w:r w:rsidRPr="00406FE8">
        <w:rPr>
          <w:rFonts w:ascii="Calibri" w:hAnsi="Calibri" w:cs="Calibri"/>
          <w:color w:val="404040"/>
          <w:szCs w:val="24"/>
          <w:lang w:val="pt-PT" w:eastAsia="pt-PT" w:bidi="pt-PT"/>
        </w:rPr>
        <w:t>Bacharelado em Sistemas de Informação</w:t>
      </w:r>
    </w:p>
    <w:bookmarkEnd w:id="0"/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03C0140D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Design e Desenvolvimento </w:t>
      </w:r>
    </w:p>
    <w:p w14:paraId="7ACDE660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5DBE9AAB" w14:textId="480BDECB" w:rsidR="00D95FC7" w:rsidRPr="00987BE0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74408223" w14:textId="1D2E3DC2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217905AD" w14:textId="69CD67C2" w:rsidR="00987BE0" w:rsidRDefault="00D95FC7" w:rsidP="00D95FC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101E62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101E62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101E62">
      <w:pPr>
        <w:pStyle w:val="SubTtulo-AutoreVerso"/>
        <w:rPr>
          <w:rStyle w:val="SubTtulo-AutoreVersoChar"/>
          <w:b/>
        </w:rPr>
      </w:pPr>
    </w:p>
    <w:p w14:paraId="43CC032A" w14:textId="04A2458B" w:rsidR="00D95FC7" w:rsidRDefault="00D95FC7" w:rsidP="00101E62">
      <w:pPr>
        <w:pStyle w:val="SubTtulo-AutoreVerso"/>
        <w:rPr>
          <w:rStyle w:val="SubTtulo-AutoreVersoChar"/>
          <w:b/>
        </w:rPr>
      </w:pPr>
    </w:p>
    <w:p w14:paraId="2388B9C0" w14:textId="7FC68967" w:rsidR="00406FE8" w:rsidRDefault="00D71306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8CF4" id="Freeform 8" o:spid="_x0000_s1026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128A6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406FE8" w:rsidRPr="00406FE8">
        <w:rPr>
          <w:rStyle w:val="SubTtulo-AutoreVersoChar"/>
          <w:b/>
          <w:sz w:val="40"/>
        </w:rPr>
        <w:t xml:space="preserve">Design e Desenvolvimento </w:t>
      </w:r>
    </w:p>
    <w:p w14:paraId="039124A1" w14:textId="77777777" w:rsidR="00406FE8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4CB9BAFB" w14:textId="4F4ACC6C" w:rsidR="00D95FC7" w:rsidRPr="00987BE0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0C470BF3" w14:textId="12040EF3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0CFF1921" w14:textId="57C75682" w:rsidR="00D95FC7" w:rsidRDefault="00D95FC7" w:rsidP="00D71306">
      <w:pPr>
        <w:pStyle w:val="SubTtulo-AutoreVerso"/>
        <w:spacing w:after="0" w:line="240" w:lineRule="auto"/>
        <w:rPr>
          <w:rStyle w:val="SubTtulo-AutoreVersoChar"/>
          <w:b/>
        </w:rPr>
      </w:pPr>
      <w:r>
        <w:rPr>
          <w:rStyle w:val="SubTtulo-AutoreVersoChar"/>
          <w:b/>
        </w:rPr>
        <w:t>INTEGRANTES</w:t>
      </w:r>
    </w:p>
    <w:p w14:paraId="154EAD12" w14:textId="77777777" w:rsidR="00D71306" w:rsidRPr="00987BE0" w:rsidRDefault="00D71306" w:rsidP="00D71306">
      <w:pPr>
        <w:pStyle w:val="SubTtulo-AutoreVerso"/>
        <w:spacing w:after="0" w:line="240" w:lineRule="auto"/>
        <w:rPr>
          <w:rStyle w:val="SubTtulo-AutoreVersoChar"/>
          <w:b/>
        </w:rPr>
      </w:pPr>
    </w:p>
    <w:tbl>
      <w:tblPr>
        <w:tblW w:w="888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6619"/>
      </w:tblGrid>
      <w:tr w:rsidR="00D95FC7" w:rsidRPr="00D95FC7" w14:paraId="54759761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387BAD6" w14:textId="7777777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RM</w:t>
            </w:r>
            <w:r w:rsidR="00406FE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</w:p>
          <w:p w14:paraId="3173D058" w14:textId="321DFD35" w:rsidR="00D95FC7" w:rsidRPr="00D95FC7" w:rsidRDefault="00406FE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(SOMENTE NÚMEROS)</w:t>
            </w: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25FFE5E1" w14:textId="7777777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NOME COMPLEMENTO </w:t>
            </w:r>
          </w:p>
          <w:p w14:paraId="430C9324" w14:textId="491782C0" w:rsidR="00D95FC7" w:rsidRPr="00D95FC7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(SEM ABREVIAR)</w:t>
            </w:r>
          </w:p>
        </w:tc>
      </w:tr>
      <w:tr w:rsidR="00D95FC7" w:rsidRPr="00D95FC7" w14:paraId="2AF549DB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E3D5322" w14:textId="377A3B02" w:rsidR="00D95FC7" w:rsidRPr="00D95FC7" w:rsidRDefault="00883F02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83F0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552476</w:t>
            </w: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51AB1299" w14:textId="775ACA69" w:rsidR="00D95FC7" w:rsidRPr="00D95FC7" w:rsidRDefault="00883F02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Otávio Lira Neves</w:t>
            </w:r>
          </w:p>
        </w:tc>
      </w:tr>
      <w:tr w:rsidR="00406FE8" w:rsidRPr="00D95FC7" w14:paraId="7A9DA6E9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7A0F352" w14:textId="78E3DED7" w:rsidR="00406FE8" w:rsidRDefault="00883F02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83F0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551087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34A35FC4" w14:textId="3698D948" w:rsidR="00406FE8" w:rsidRPr="00D95FC7" w:rsidRDefault="00883F02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Arthur Pedroso de Francesco</w:t>
            </w:r>
          </w:p>
        </w:tc>
      </w:tr>
      <w:tr w:rsidR="00406FE8" w:rsidRPr="00D95FC7" w14:paraId="114F6B93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52B26A2" w14:textId="23EA457C" w:rsidR="00406FE8" w:rsidRDefault="00883F02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83F0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99518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7376029E" w14:textId="3B78BDBF" w:rsidR="00406FE8" w:rsidRPr="00D95FC7" w:rsidRDefault="00883F02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Bruna Oliveira Pedroso de Jesus </w:t>
            </w:r>
          </w:p>
        </w:tc>
      </w:tr>
      <w:tr w:rsidR="00406FE8" w:rsidRPr="00D95FC7" w14:paraId="35CBD09E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00652C5C" w14:textId="7C34BBDD" w:rsidR="00406FE8" w:rsidRDefault="00883F02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83F0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550149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44636FFB" w14:textId="535ED25A" w:rsidR="00406FE8" w:rsidRPr="00D95FC7" w:rsidRDefault="00883F02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Matheus Oliveira de Andrade </w:t>
            </w:r>
          </w:p>
        </w:tc>
      </w:tr>
      <w:tr w:rsidR="00406FE8" w:rsidRPr="00D95FC7" w14:paraId="053EEB2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F9DA92" w14:textId="19E44081" w:rsidR="00406FE8" w:rsidRDefault="00883F02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83F0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551632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E42D700" w14:textId="7F64C2DC" w:rsidR="00406FE8" w:rsidRPr="00D95FC7" w:rsidRDefault="00883F02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Kauã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Tateishi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dos Santos </w:t>
            </w:r>
          </w:p>
        </w:tc>
      </w:tr>
      <w:tr w:rsidR="00406FE8" w:rsidRPr="00D95FC7" w14:paraId="7A0CCD1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77091A4" w14:textId="437591D7" w:rsidR="00406FE8" w:rsidRDefault="00883F02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883F02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550407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4902CA1" w14:textId="31C63F92" w:rsidR="00406FE8" w:rsidRPr="00D95FC7" w:rsidRDefault="00883F02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Guilherme Richetto de Souza </w:t>
            </w:r>
          </w:p>
        </w:tc>
      </w:tr>
    </w:tbl>
    <w:p w14:paraId="60528C75" w14:textId="0C53FC34" w:rsidR="00D95FC7" w:rsidRPr="00987BE0" w:rsidRDefault="00D95FC7" w:rsidP="00883F02">
      <w:pPr>
        <w:pStyle w:val="SubTtulo-AutoreVerso"/>
        <w:jc w:val="both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D95FC7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D71306">
      <w:pPr>
        <w:pStyle w:val="Ttulo-Sumrios"/>
        <w:jc w:val="center"/>
        <w:rPr>
          <w:rFonts w:cs="Arial"/>
        </w:rPr>
      </w:pPr>
      <w:r w:rsidRPr="004A05C4">
        <w:rPr>
          <w:rFonts w:cs="Arial"/>
        </w:rPr>
        <w:lastRenderedPageBreak/>
        <w:t>Sumário</w:t>
      </w:r>
    </w:p>
    <w:p w14:paraId="6A87E2D7" w14:textId="55CBCE5D" w:rsidR="00F1610C" w:rsidRPr="00F1610C" w:rsidRDefault="00987BE0">
      <w:pPr>
        <w:pStyle w:val="Sumrio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330624" w:history="1">
        <w:r w:rsidR="00F1610C" w:rsidRPr="00F1610C">
          <w:rPr>
            <w:rStyle w:val="Hyperlink"/>
            <w:rFonts w:cs="Arial"/>
            <w:caps w:val="0"/>
          </w:rPr>
          <w:t>1 – Descrição do Projeto e Regras de Negócio</w:t>
        </w:r>
        <w:r w:rsidR="00F1610C" w:rsidRPr="00F1610C">
          <w:rPr>
            <w:caps w:val="0"/>
            <w:webHidden/>
          </w:rPr>
          <w:tab/>
        </w:r>
        <w:r w:rsidR="00F1610C" w:rsidRPr="00F1610C">
          <w:rPr>
            <w:caps w:val="0"/>
            <w:webHidden/>
          </w:rPr>
          <w:fldChar w:fldCharType="begin"/>
        </w:r>
        <w:r w:rsidR="00F1610C" w:rsidRPr="00F1610C">
          <w:rPr>
            <w:caps w:val="0"/>
            <w:webHidden/>
          </w:rPr>
          <w:instrText xml:space="preserve"> PAGEREF _Toc67330624 \h </w:instrText>
        </w:r>
        <w:r w:rsidR="00F1610C" w:rsidRPr="00F1610C">
          <w:rPr>
            <w:caps w:val="0"/>
            <w:webHidden/>
          </w:rPr>
        </w:r>
        <w:r w:rsidR="00F1610C" w:rsidRPr="00F1610C">
          <w:rPr>
            <w:caps w:val="0"/>
            <w:webHidden/>
          </w:rPr>
          <w:fldChar w:fldCharType="separate"/>
        </w:r>
        <w:r w:rsidR="00F1610C" w:rsidRPr="00F1610C">
          <w:rPr>
            <w:caps w:val="0"/>
            <w:webHidden/>
          </w:rPr>
          <w:t>5</w:t>
        </w:r>
        <w:r w:rsidR="00F1610C" w:rsidRPr="00F1610C">
          <w:rPr>
            <w:caps w:val="0"/>
            <w:webHidden/>
          </w:rPr>
          <w:fldChar w:fldCharType="end"/>
        </w:r>
      </w:hyperlink>
    </w:p>
    <w:p w14:paraId="7A164CFC" w14:textId="1AC0D72B" w:rsidR="00F1610C" w:rsidRPr="00F161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330625" w:history="1">
        <w:r w:rsidR="00F1610C" w:rsidRPr="00F1610C">
          <w:rPr>
            <w:rStyle w:val="Hyperlink"/>
            <w:noProof/>
          </w:rPr>
          <w:t>2 – Relação de Entidades e Atributos</w:t>
        </w:r>
        <w:r w:rsidR="00F1610C" w:rsidRPr="00F1610C">
          <w:rPr>
            <w:noProof/>
            <w:webHidden/>
          </w:rPr>
          <w:tab/>
        </w:r>
        <w:r w:rsidR="00310391">
          <w:rPr>
            <w:noProof/>
            <w:webHidden/>
          </w:rPr>
          <w:t>7</w:t>
        </w:r>
      </w:hyperlink>
    </w:p>
    <w:p w14:paraId="558A834D" w14:textId="44945B8E" w:rsidR="00987BE0" w:rsidRPr="004A05C4" w:rsidRDefault="00987BE0" w:rsidP="00406FE8">
      <w:pPr>
        <w:tabs>
          <w:tab w:val="left" w:leader="dot" w:pos="8789"/>
        </w:tabs>
        <w:spacing w:after="0" w:line="240" w:lineRule="auto"/>
        <w:ind w:firstLine="0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330624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777BD33A" w14:textId="77777777" w:rsidR="00867307" w:rsidRDefault="00D95FC7" w:rsidP="00867307">
      <w:pPr>
        <w:pStyle w:val="Ttulo-Sumrios"/>
        <w:tabs>
          <w:tab w:val="left" w:pos="426"/>
        </w:tabs>
        <w:spacing w:line="240" w:lineRule="auto"/>
        <w:rPr>
          <w:rFonts w:cs="Arial"/>
          <w:b w:val="0"/>
          <w:bCs/>
          <w:caps w:val="0"/>
          <w:color w:val="000000" w:themeColor="text1"/>
        </w:rPr>
      </w:pPr>
      <w:r w:rsidRPr="004A05C4">
        <w:rPr>
          <w:rFonts w:cs="Arial"/>
          <w:b w:val="0"/>
          <w:bCs/>
          <w:caps w:val="0"/>
          <w:color w:val="000000" w:themeColor="text1"/>
        </w:rPr>
        <w:tab/>
      </w:r>
      <w:r w:rsidR="00867307" w:rsidRPr="00867307">
        <w:rPr>
          <w:rFonts w:cs="Arial"/>
          <w:b w:val="0"/>
          <w:bCs/>
          <w:caps w:val="0"/>
          <w:color w:val="000000" w:themeColor="text1"/>
        </w:rPr>
        <w:t xml:space="preserve">O problema que selecionamos para desenvolver uma solução, é a </w:t>
      </w:r>
      <w:r w:rsidR="00867307" w:rsidRPr="00867307">
        <w:rPr>
          <w:rFonts w:cs="Arial"/>
          <w:b w:val="0"/>
          <w:bCs/>
          <w:caps w:val="0"/>
          <w:color w:val="000000" w:themeColor="text1"/>
        </w:rPr>
        <w:t>dificuldade</w:t>
      </w:r>
      <w:r w:rsidR="00867307" w:rsidRPr="00867307">
        <w:rPr>
          <w:rFonts w:cs="Arial"/>
          <w:b w:val="0"/>
          <w:bCs/>
          <w:caps w:val="0"/>
          <w:color w:val="000000" w:themeColor="text1"/>
        </w:rPr>
        <w:t xml:space="preserve"> de prever as regiões onde surgirão </w:t>
      </w:r>
      <w:r w:rsidR="00867307" w:rsidRPr="00867307">
        <w:rPr>
          <w:rFonts w:cs="Arial"/>
          <w:b w:val="0"/>
          <w:bCs/>
          <w:caps w:val="0"/>
          <w:color w:val="000000" w:themeColor="text1"/>
        </w:rPr>
        <w:t>possíveis</w:t>
      </w:r>
      <w:r w:rsidR="00867307" w:rsidRPr="00867307">
        <w:rPr>
          <w:rFonts w:cs="Arial"/>
          <w:b w:val="0"/>
          <w:bCs/>
          <w:caps w:val="0"/>
          <w:color w:val="000000" w:themeColor="text1"/>
        </w:rPr>
        <w:t xml:space="preserve"> vendas e em qual época do ano elas aconteceriam. </w:t>
      </w:r>
    </w:p>
    <w:p w14:paraId="2AD34DE2" w14:textId="64636130" w:rsidR="00867307" w:rsidRDefault="00867307" w:rsidP="00867307">
      <w:pPr>
        <w:pStyle w:val="Ttulo-Sumrios"/>
        <w:tabs>
          <w:tab w:val="left" w:pos="426"/>
        </w:tabs>
        <w:spacing w:line="240" w:lineRule="auto"/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ab/>
      </w:r>
      <w:r w:rsidRPr="00867307">
        <w:rPr>
          <w:rFonts w:cs="Arial"/>
          <w:b w:val="0"/>
          <w:bCs/>
          <w:caps w:val="0"/>
          <w:color w:val="000000" w:themeColor="text1"/>
        </w:rPr>
        <w:t>Contudo, nosso produto é um modelo de IA que visa auxiliar a empresa John Deere através do reconhecimento de futuros clientes e suas regiões, com base nos dados sobre o histórico do Agro no Brasil e no mundo, baseando-se também nos dados de clientes antigos, coletando informações que venham a ser úteis</w:t>
      </w:r>
      <w:r>
        <w:rPr>
          <w:rFonts w:cs="Arial"/>
          <w:b w:val="0"/>
          <w:bCs/>
          <w:caps w:val="0"/>
          <w:color w:val="000000" w:themeColor="text1"/>
        </w:rPr>
        <w:t xml:space="preserve">. </w:t>
      </w:r>
    </w:p>
    <w:p w14:paraId="4029B53B" w14:textId="0495A3E4" w:rsidR="00D95FC7" w:rsidRDefault="00867307" w:rsidP="00867307">
      <w:pPr>
        <w:pStyle w:val="Ttulo-Sumrios"/>
        <w:tabs>
          <w:tab w:val="left" w:pos="426"/>
        </w:tabs>
        <w:spacing w:line="240" w:lineRule="auto"/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ab/>
      </w:r>
      <w:r w:rsidRPr="00867307">
        <w:rPr>
          <w:rFonts w:cs="Arial"/>
          <w:b w:val="0"/>
          <w:bCs/>
          <w:caps w:val="0"/>
          <w:color w:val="000000" w:themeColor="text1"/>
        </w:rPr>
        <w:t>A função do nosso produto é justamente identificar a demanda do mercado com antecedência, conseguindo assim se preparar, e calcular jogadas visando um futuro mais promissor, fazendo tal previsão com o poder de uma Inteligência Artificial</w:t>
      </w:r>
      <w:r>
        <w:rPr>
          <w:rFonts w:cs="Arial"/>
          <w:b w:val="0"/>
          <w:bCs/>
          <w:caps w:val="0"/>
          <w:color w:val="000000" w:themeColor="text1"/>
        </w:rPr>
        <w:t>.</w:t>
      </w:r>
    </w:p>
    <w:p w14:paraId="0291B70A" w14:textId="77777777" w:rsidR="00550B82" w:rsidRDefault="00867307" w:rsidP="00867307">
      <w:pPr>
        <w:pStyle w:val="Ttulo-Sumrios"/>
        <w:tabs>
          <w:tab w:val="left" w:pos="426"/>
        </w:tabs>
        <w:spacing w:line="240" w:lineRule="auto"/>
        <w:rPr>
          <w:rFonts w:cs="Arial"/>
          <w:b w:val="0"/>
          <w:bCs/>
          <w:caps w:val="0"/>
          <w:color w:val="000000" w:themeColor="text1"/>
        </w:rPr>
      </w:pPr>
      <w:r w:rsidRPr="00867307">
        <w:rPr>
          <w:rFonts w:cs="Arial"/>
          <w:b w:val="0"/>
          <w:bCs/>
          <w:caps w:val="0"/>
          <w:color w:val="000000" w:themeColor="text1"/>
        </w:rPr>
        <w:t>Regra</w:t>
      </w:r>
      <w:r w:rsidR="00550B82">
        <w:rPr>
          <w:rFonts w:cs="Arial"/>
          <w:b w:val="0"/>
          <w:bCs/>
          <w:caps w:val="0"/>
          <w:color w:val="000000" w:themeColor="text1"/>
        </w:rPr>
        <w:t>s</w:t>
      </w:r>
      <w:r w:rsidRPr="00867307">
        <w:rPr>
          <w:rFonts w:cs="Arial"/>
          <w:b w:val="0"/>
          <w:bCs/>
          <w:caps w:val="0"/>
          <w:color w:val="000000" w:themeColor="text1"/>
        </w:rPr>
        <w:t xml:space="preserve"> de Negócio: </w:t>
      </w:r>
    </w:p>
    <w:p w14:paraId="7B429CAA" w14:textId="08C81A1E" w:rsidR="00867307" w:rsidRDefault="00550B82" w:rsidP="00867307">
      <w:pPr>
        <w:pStyle w:val="Ttulo-Sumrios"/>
        <w:tabs>
          <w:tab w:val="left" w:pos="426"/>
        </w:tabs>
        <w:spacing w:line="240" w:lineRule="auto"/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 xml:space="preserve">1° </w:t>
      </w:r>
      <w:r w:rsidR="00867307" w:rsidRPr="00867307">
        <w:rPr>
          <w:rFonts w:cs="Arial"/>
          <w:b w:val="0"/>
          <w:bCs/>
          <w:caps w:val="0"/>
          <w:color w:val="000000" w:themeColor="text1"/>
        </w:rPr>
        <w:t>Registro de Novos Clientes</w:t>
      </w:r>
      <w:r>
        <w:rPr>
          <w:rFonts w:cs="Arial"/>
          <w:b w:val="0"/>
          <w:bCs/>
          <w:caps w:val="0"/>
          <w:color w:val="000000" w:themeColor="text1"/>
        </w:rPr>
        <w:t>.</w:t>
      </w:r>
    </w:p>
    <w:p w14:paraId="3FA949F8" w14:textId="380375BF" w:rsidR="00867307" w:rsidRPr="00867307" w:rsidRDefault="00867307" w:rsidP="00867307">
      <w:pPr>
        <w:pStyle w:val="Ttulo-Sumrios"/>
        <w:tabs>
          <w:tab w:val="left" w:pos="426"/>
        </w:tabs>
        <w:spacing w:line="240" w:lineRule="auto"/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>- G</w:t>
      </w:r>
      <w:r w:rsidRPr="00867307">
        <w:rPr>
          <w:rFonts w:cs="Arial"/>
          <w:b w:val="0"/>
          <w:bCs/>
          <w:caps w:val="0"/>
          <w:color w:val="000000" w:themeColor="text1"/>
        </w:rPr>
        <w:t xml:space="preserve">arantir o registro </w:t>
      </w:r>
      <w:r>
        <w:rPr>
          <w:rFonts w:cs="Arial"/>
          <w:b w:val="0"/>
          <w:bCs/>
          <w:caps w:val="0"/>
          <w:color w:val="000000" w:themeColor="text1"/>
        </w:rPr>
        <w:t>apropriado</w:t>
      </w:r>
      <w:r w:rsidRPr="00867307">
        <w:rPr>
          <w:rFonts w:cs="Arial"/>
          <w:b w:val="0"/>
          <w:bCs/>
          <w:caps w:val="0"/>
          <w:color w:val="000000" w:themeColor="text1"/>
        </w:rPr>
        <w:t xml:space="preserve"> d</w:t>
      </w:r>
      <w:r>
        <w:rPr>
          <w:rFonts w:cs="Arial"/>
          <w:b w:val="0"/>
          <w:bCs/>
          <w:caps w:val="0"/>
          <w:color w:val="000000" w:themeColor="text1"/>
        </w:rPr>
        <w:t>e</w:t>
      </w:r>
      <w:r w:rsidRPr="00867307">
        <w:rPr>
          <w:rFonts w:cs="Arial"/>
          <w:b w:val="0"/>
          <w:bCs/>
          <w:caps w:val="0"/>
          <w:color w:val="000000" w:themeColor="text1"/>
        </w:rPr>
        <w:t xml:space="preserve"> clientes </w:t>
      </w:r>
      <w:r>
        <w:rPr>
          <w:rFonts w:cs="Arial"/>
          <w:b w:val="0"/>
          <w:bCs/>
          <w:caps w:val="0"/>
          <w:color w:val="000000" w:themeColor="text1"/>
        </w:rPr>
        <w:t xml:space="preserve">novos </w:t>
      </w:r>
      <w:r w:rsidRPr="00867307">
        <w:rPr>
          <w:rFonts w:cs="Arial"/>
          <w:b w:val="0"/>
          <w:bCs/>
          <w:caps w:val="0"/>
          <w:color w:val="000000" w:themeColor="text1"/>
        </w:rPr>
        <w:t>no banco de dados</w:t>
      </w:r>
      <w:r>
        <w:rPr>
          <w:rFonts w:cs="Arial"/>
          <w:b w:val="0"/>
          <w:bCs/>
          <w:caps w:val="0"/>
          <w:color w:val="000000" w:themeColor="text1"/>
        </w:rPr>
        <w:t xml:space="preserve"> tendo como o</w:t>
      </w:r>
      <w:r w:rsidRPr="00867307">
        <w:rPr>
          <w:rFonts w:cs="Arial"/>
          <w:b w:val="0"/>
          <w:bCs/>
          <w:caps w:val="0"/>
          <w:color w:val="000000" w:themeColor="text1"/>
        </w:rPr>
        <w:t>bjetivo</w:t>
      </w:r>
      <w:r>
        <w:rPr>
          <w:rFonts w:cs="Arial"/>
          <w:b w:val="0"/>
          <w:bCs/>
          <w:caps w:val="0"/>
          <w:color w:val="000000" w:themeColor="text1"/>
        </w:rPr>
        <w:t xml:space="preserve"> obter</w:t>
      </w:r>
      <w:r w:rsidRPr="00867307">
        <w:rPr>
          <w:rFonts w:cs="Arial"/>
          <w:b w:val="0"/>
          <w:bCs/>
          <w:caps w:val="0"/>
          <w:color w:val="000000" w:themeColor="text1"/>
        </w:rPr>
        <w:t xml:space="preserve"> informações relevantes sob</w:t>
      </w:r>
      <w:r>
        <w:rPr>
          <w:rFonts w:cs="Arial"/>
          <w:b w:val="0"/>
          <w:bCs/>
          <w:caps w:val="0"/>
          <w:color w:val="000000" w:themeColor="text1"/>
        </w:rPr>
        <w:t xml:space="preserve">re esses </w:t>
      </w:r>
      <w:r w:rsidRPr="00867307">
        <w:rPr>
          <w:rFonts w:cs="Arial"/>
          <w:b w:val="0"/>
          <w:bCs/>
          <w:caps w:val="0"/>
          <w:color w:val="000000" w:themeColor="text1"/>
        </w:rPr>
        <w:t>novos clientes para análise e previsão de demanda futura</w:t>
      </w:r>
      <w:r>
        <w:rPr>
          <w:rFonts w:cs="Arial"/>
          <w:b w:val="0"/>
          <w:bCs/>
          <w:caps w:val="0"/>
          <w:color w:val="000000" w:themeColor="text1"/>
        </w:rPr>
        <w:t>. Envolvendo os c</w:t>
      </w:r>
      <w:r w:rsidRPr="00867307">
        <w:rPr>
          <w:rFonts w:cs="Arial"/>
          <w:b w:val="0"/>
          <w:bCs/>
          <w:caps w:val="0"/>
          <w:color w:val="000000" w:themeColor="text1"/>
        </w:rPr>
        <w:t>ampos</w:t>
      </w:r>
      <w:r>
        <w:rPr>
          <w:rFonts w:cs="Arial"/>
          <w:b w:val="0"/>
          <w:bCs/>
          <w:caps w:val="0"/>
          <w:color w:val="000000" w:themeColor="text1"/>
        </w:rPr>
        <w:t xml:space="preserve">: </w:t>
      </w:r>
      <w:r w:rsidRPr="00867307">
        <w:rPr>
          <w:rFonts w:cs="Arial"/>
          <w:b w:val="0"/>
          <w:bCs/>
          <w:caps w:val="0"/>
          <w:color w:val="000000" w:themeColor="text1"/>
        </w:rPr>
        <w:t xml:space="preserve"> </w:t>
      </w:r>
      <w:r>
        <w:rPr>
          <w:rFonts w:cs="Arial"/>
          <w:b w:val="0"/>
          <w:bCs/>
          <w:caps w:val="0"/>
          <w:color w:val="000000" w:themeColor="text1"/>
        </w:rPr>
        <w:t>Primeiro Nome</w:t>
      </w:r>
      <w:r w:rsidRPr="00867307">
        <w:rPr>
          <w:rFonts w:cs="Arial"/>
          <w:b w:val="0"/>
          <w:bCs/>
          <w:caps w:val="0"/>
          <w:color w:val="000000" w:themeColor="text1"/>
        </w:rPr>
        <w:t>,</w:t>
      </w:r>
      <w:r>
        <w:rPr>
          <w:rFonts w:cs="Arial"/>
          <w:b w:val="0"/>
          <w:bCs/>
          <w:caps w:val="0"/>
          <w:color w:val="000000" w:themeColor="text1"/>
        </w:rPr>
        <w:t xml:space="preserve"> Segundo Nome,</w:t>
      </w:r>
      <w:r w:rsidR="00550B82">
        <w:rPr>
          <w:rFonts w:cs="Arial"/>
          <w:b w:val="0"/>
          <w:bCs/>
          <w:caps w:val="0"/>
          <w:color w:val="000000" w:themeColor="text1"/>
        </w:rPr>
        <w:t xml:space="preserve"> Celular,</w:t>
      </w:r>
      <w:r w:rsidRPr="00867307">
        <w:rPr>
          <w:rFonts w:cs="Arial"/>
          <w:b w:val="0"/>
          <w:bCs/>
          <w:caps w:val="0"/>
          <w:color w:val="000000" w:themeColor="text1"/>
        </w:rPr>
        <w:t xml:space="preserve"> Email, Região, </w:t>
      </w:r>
      <w:r>
        <w:rPr>
          <w:rFonts w:cs="Arial"/>
          <w:b w:val="0"/>
          <w:bCs/>
          <w:caps w:val="0"/>
          <w:color w:val="000000" w:themeColor="text1"/>
        </w:rPr>
        <w:t xml:space="preserve">Tipo de </w:t>
      </w:r>
      <w:r w:rsidR="00550B82">
        <w:rPr>
          <w:rFonts w:cs="Arial"/>
          <w:b w:val="0"/>
          <w:bCs/>
          <w:caps w:val="0"/>
          <w:color w:val="000000" w:themeColor="text1"/>
        </w:rPr>
        <w:t>C</w:t>
      </w:r>
      <w:r>
        <w:rPr>
          <w:rFonts w:cs="Arial"/>
          <w:b w:val="0"/>
          <w:bCs/>
          <w:caps w:val="0"/>
          <w:color w:val="000000" w:themeColor="text1"/>
        </w:rPr>
        <w:t>ultivo</w:t>
      </w:r>
      <w:r w:rsidRPr="00867307">
        <w:rPr>
          <w:rFonts w:cs="Arial"/>
          <w:b w:val="0"/>
          <w:bCs/>
          <w:caps w:val="0"/>
          <w:color w:val="000000" w:themeColor="text1"/>
        </w:rPr>
        <w:t xml:space="preserve">, </w:t>
      </w:r>
      <w:r w:rsidR="00550B82">
        <w:rPr>
          <w:rFonts w:cs="Arial"/>
          <w:b w:val="0"/>
          <w:bCs/>
          <w:caps w:val="0"/>
          <w:color w:val="000000" w:themeColor="text1"/>
        </w:rPr>
        <w:t xml:space="preserve">Compra. </w:t>
      </w:r>
    </w:p>
    <w:p w14:paraId="5407E83D" w14:textId="657574E3" w:rsidR="00867307" w:rsidRPr="00867307" w:rsidRDefault="00142106" w:rsidP="00867307">
      <w:pPr>
        <w:pStyle w:val="Ttulo-Sumrios"/>
        <w:tabs>
          <w:tab w:val="left" w:pos="426"/>
        </w:tabs>
        <w:spacing w:line="240" w:lineRule="auto"/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>Circunstância</w:t>
      </w:r>
      <w:r w:rsidR="00867307" w:rsidRPr="00867307">
        <w:rPr>
          <w:rFonts w:cs="Arial"/>
          <w:b w:val="0"/>
          <w:bCs/>
          <w:caps w:val="0"/>
          <w:color w:val="000000" w:themeColor="text1"/>
        </w:rPr>
        <w:t>:</w:t>
      </w:r>
      <w:r>
        <w:rPr>
          <w:rFonts w:cs="Arial"/>
          <w:b w:val="0"/>
          <w:bCs/>
          <w:caps w:val="0"/>
          <w:color w:val="000000" w:themeColor="text1"/>
        </w:rPr>
        <w:t xml:space="preserve"> No momento em que um novo cliente é inserido no sistema</w:t>
      </w:r>
      <w:r w:rsidR="00867307" w:rsidRPr="00867307">
        <w:rPr>
          <w:rFonts w:cs="Arial"/>
          <w:b w:val="0"/>
          <w:bCs/>
          <w:caps w:val="0"/>
          <w:color w:val="000000" w:themeColor="text1"/>
        </w:rPr>
        <w:t>.</w:t>
      </w:r>
    </w:p>
    <w:p w14:paraId="223A91A2" w14:textId="29B44B19" w:rsidR="00867307" w:rsidRPr="00867307" w:rsidRDefault="00867307" w:rsidP="00867307">
      <w:pPr>
        <w:pStyle w:val="Ttulo-Sumrios"/>
        <w:tabs>
          <w:tab w:val="left" w:pos="426"/>
        </w:tabs>
        <w:spacing w:line="240" w:lineRule="auto"/>
        <w:rPr>
          <w:rFonts w:cs="Arial"/>
          <w:b w:val="0"/>
          <w:bCs/>
          <w:caps w:val="0"/>
          <w:color w:val="000000" w:themeColor="text1"/>
        </w:rPr>
      </w:pPr>
      <w:r w:rsidRPr="00867307">
        <w:rPr>
          <w:rFonts w:cs="Arial"/>
          <w:b w:val="0"/>
          <w:bCs/>
          <w:caps w:val="0"/>
          <w:color w:val="000000" w:themeColor="text1"/>
        </w:rPr>
        <w:t xml:space="preserve">Validação: Verificar se todos os campos obrigatórios estão preenchidos corretamente, como </w:t>
      </w:r>
      <w:r w:rsidR="00550B82">
        <w:rPr>
          <w:rFonts w:cs="Arial"/>
          <w:b w:val="0"/>
          <w:bCs/>
          <w:caps w:val="0"/>
          <w:color w:val="000000" w:themeColor="text1"/>
        </w:rPr>
        <w:t>primeiro nome</w:t>
      </w:r>
      <w:r w:rsidRPr="00867307">
        <w:rPr>
          <w:rFonts w:cs="Arial"/>
          <w:b w:val="0"/>
          <w:bCs/>
          <w:caps w:val="0"/>
          <w:color w:val="000000" w:themeColor="text1"/>
        </w:rPr>
        <w:t>,</w:t>
      </w:r>
      <w:r w:rsidR="00550B82">
        <w:rPr>
          <w:rFonts w:cs="Arial"/>
          <w:b w:val="0"/>
          <w:bCs/>
          <w:caps w:val="0"/>
          <w:color w:val="000000" w:themeColor="text1"/>
        </w:rPr>
        <w:t xml:space="preserve"> segundo nome,</w:t>
      </w:r>
      <w:r w:rsidRPr="00867307">
        <w:rPr>
          <w:rFonts w:cs="Arial"/>
          <w:b w:val="0"/>
          <w:bCs/>
          <w:caps w:val="0"/>
          <w:color w:val="000000" w:themeColor="text1"/>
        </w:rPr>
        <w:t xml:space="preserve"> </w:t>
      </w:r>
      <w:r w:rsidR="00550B82">
        <w:rPr>
          <w:rFonts w:cs="Arial"/>
          <w:b w:val="0"/>
          <w:bCs/>
          <w:caps w:val="0"/>
          <w:color w:val="000000" w:themeColor="text1"/>
        </w:rPr>
        <w:t>celular, email, tipo de cultivo, compra.</w:t>
      </w:r>
    </w:p>
    <w:p w14:paraId="45F503C8" w14:textId="2EFCB41D" w:rsidR="006D2893" w:rsidRDefault="00867307" w:rsidP="00867307">
      <w:pPr>
        <w:pStyle w:val="Ttulo-Sumrios"/>
        <w:tabs>
          <w:tab w:val="left" w:pos="426"/>
        </w:tabs>
        <w:spacing w:line="240" w:lineRule="auto"/>
        <w:rPr>
          <w:rFonts w:cs="Arial"/>
          <w:b w:val="0"/>
          <w:bCs/>
          <w:caps w:val="0"/>
          <w:color w:val="000000" w:themeColor="text1"/>
        </w:rPr>
      </w:pPr>
      <w:r w:rsidRPr="00867307">
        <w:rPr>
          <w:rFonts w:cs="Arial"/>
          <w:b w:val="0"/>
          <w:bCs/>
          <w:caps w:val="0"/>
          <w:color w:val="000000" w:themeColor="text1"/>
        </w:rPr>
        <w:t xml:space="preserve">Ação: </w:t>
      </w:r>
      <w:r w:rsidR="00550B82">
        <w:rPr>
          <w:rFonts w:cs="Arial"/>
          <w:b w:val="0"/>
          <w:bCs/>
          <w:caps w:val="0"/>
          <w:color w:val="000000" w:themeColor="text1"/>
        </w:rPr>
        <w:t>E</w:t>
      </w:r>
      <w:r w:rsidRPr="00867307">
        <w:rPr>
          <w:rFonts w:cs="Arial"/>
          <w:b w:val="0"/>
          <w:bCs/>
          <w:caps w:val="0"/>
          <w:color w:val="000000" w:themeColor="text1"/>
        </w:rPr>
        <w:t>xibir uma mensagem de erro informando os campos em falta e impedir o registro do cliente no banco de dados</w:t>
      </w:r>
      <w:r w:rsidR="00550B82">
        <w:rPr>
          <w:rFonts w:cs="Arial"/>
          <w:b w:val="0"/>
          <w:bCs/>
          <w:caps w:val="0"/>
          <w:color w:val="000000" w:themeColor="text1"/>
        </w:rPr>
        <w:t xml:space="preserve"> s</w:t>
      </w:r>
      <w:r w:rsidR="00550B82" w:rsidRPr="00867307">
        <w:rPr>
          <w:rFonts w:cs="Arial"/>
          <w:b w:val="0"/>
          <w:bCs/>
          <w:caps w:val="0"/>
          <w:color w:val="000000" w:themeColor="text1"/>
        </w:rPr>
        <w:t>e algum campo obrigatório não estiver preenchido</w:t>
      </w:r>
    </w:p>
    <w:p w14:paraId="36521B53" w14:textId="3143956C" w:rsidR="00BE3D2B" w:rsidRDefault="00550B82" w:rsidP="008723AD">
      <w:pPr>
        <w:pStyle w:val="Ttulo-Sumrios"/>
        <w:tabs>
          <w:tab w:val="left" w:pos="426"/>
        </w:tabs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>2° Verificação de Consistência de Dados.</w:t>
      </w:r>
    </w:p>
    <w:p w14:paraId="293D7996" w14:textId="581029F3" w:rsidR="00142106" w:rsidRDefault="00550B82" w:rsidP="008723AD">
      <w:pPr>
        <w:pStyle w:val="Ttulo-Sumrios"/>
        <w:tabs>
          <w:tab w:val="left" w:pos="426"/>
        </w:tabs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 xml:space="preserve">- Afirmar a consistência dos dados que serão armazenados no banco de dados, realizando a confirmação das informações cruzando diferentes fontes. Com o objetivo de evitar duplicações de dados e inconsistências, para propiciar </w:t>
      </w:r>
      <w:r w:rsidR="00142106">
        <w:rPr>
          <w:rFonts w:cs="Arial"/>
          <w:b w:val="0"/>
          <w:bCs/>
          <w:caps w:val="0"/>
          <w:color w:val="000000" w:themeColor="text1"/>
        </w:rPr>
        <w:t xml:space="preserve">informações </w:t>
      </w:r>
      <w:r w:rsidR="00142106">
        <w:rPr>
          <w:rFonts w:cs="Arial"/>
          <w:b w:val="0"/>
          <w:bCs/>
          <w:caps w:val="0"/>
          <w:color w:val="000000" w:themeColor="text1"/>
        </w:rPr>
        <w:lastRenderedPageBreak/>
        <w:t>confiáveis para previsão e análise. Envolvendo os campos: Dados de Regiões, Dados de Data, Dados de Clientes, Dólar.</w:t>
      </w:r>
    </w:p>
    <w:p w14:paraId="771DE8E5" w14:textId="4321CC50" w:rsidR="00142106" w:rsidRDefault="00142106" w:rsidP="008723AD">
      <w:pPr>
        <w:pStyle w:val="Ttulo-Sumrios"/>
        <w:tabs>
          <w:tab w:val="left" w:pos="426"/>
        </w:tabs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>Circunstância: No momento em que se é inserido, atualizado ou excluído dados relevantes.</w:t>
      </w:r>
    </w:p>
    <w:p w14:paraId="5DC816B2" w14:textId="15CC9C88" w:rsidR="00142106" w:rsidRDefault="00142106" w:rsidP="008723AD">
      <w:pPr>
        <w:pStyle w:val="Ttulo-Sumrios"/>
        <w:tabs>
          <w:tab w:val="left" w:pos="426"/>
        </w:tabs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>Validação: Realizar a verificação da consistência dos dados cruzando diferentes fontes da informação, como regiões, clientes, data e dólar.</w:t>
      </w:r>
    </w:p>
    <w:p w14:paraId="721CB754" w14:textId="712D6792" w:rsidR="00142106" w:rsidRDefault="00142106" w:rsidP="008723AD">
      <w:pPr>
        <w:pStyle w:val="Ttulo-Sumrios"/>
        <w:tabs>
          <w:tab w:val="left" w:pos="426"/>
        </w:tabs>
        <w:rPr>
          <w:rFonts w:cs="Arial"/>
          <w:b w:val="0"/>
          <w:bCs/>
          <w:caps w:val="0"/>
          <w:color w:val="000000" w:themeColor="text1"/>
        </w:rPr>
      </w:pPr>
      <w:r>
        <w:rPr>
          <w:rFonts w:cs="Arial"/>
          <w:b w:val="0"/>
          <w:bCs/>
          <w:caps w:val="0"/>
          <w:color w:val="000000" w:themeColor="text1"/>
        </w:rPr>
        <w:t>Ação: Caso inconsistências forem encontradas, informar os problemas por meio de uma mensagem de erro, e impedir o ato que desencadearia a inconsistência.</w:t>
      </w:r>
    </w:p>
    <w:p w14:paraId="266F1ABB" w14:textId="77777777" w:rsidR="00142106" w:rsidRPr="008723AD" w:rsidRDefault="00142106" w:rsidP="008723AD">
      <w:pPr>
        <w:pStyle w:val="Ttulo-Sumrios"/>
        <w:tabs>
          <w:tab w:val="left" w:pos="426"/>
        </w:tabs>
        <w:rPr>
          <w:rFonts w:cs="Arial"/>
          <w:b w:val="0"/>
          <w:bCs/>
          <w:caps w:val="0"/>
          <w:color w:val="000000" w:themeColor="text1"/>
        </w:rPr>
      </w:pPr>
    </w:p>
    <w:p w14:paraId="3648ECFC" w14:textId="0225AD1A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</w:rPr>
      </w:pPr>
    </w:p>
    <w:p w14:paraId="6D8537A0" w14:textId="77777777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316B5B50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6AD72D49" w14:textId="74F47CFF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b w:val="0"/>
          <w:bCs/>
          <w:caps w:val="0"/>
          <w:color w:val="404040"/>
          <w:szCs w:val="23"/>
        </w:rPr>
      </w:pPr>
    </w:p>
    <w:p w14:paraId="7453D37C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color w:val="404040"/>
          <w:sz w:val="23"/>
          <w:szCs w:val="23"/>
        </w:rPr>
      </w:pPr>
    </w:p>
    <w:p w14:paraId="28AB190A" w14:textId="77777777" w:rsidR="00D71306" w:rsidRPr="004E2C12" w:rsidRDefault="00D71306" w:rsidP="00D71306">
      <w:pPr>
        <w:pStyle w:val="Ttulo1"/>
        <w:sectPr w:rsidR="00D71306" w:rsidRPr="004E2C12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94C8E7D" w14:textId="5D67C750" w:rsidR="004A05C4" w:rsidRPr="00F77B9E" w:rsidRDefault="00D71306" w:rsidP="00F77B9E">
      <w:pPr>
        <w:pStyle w:val="Ttulo2"/>
      </w:pPr>
      <w:bookmarkStart w:id="2" w:name="_Toc67330625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 w:rsidR="00406FE8">
        <w:t>Relação de Entidades e Atributos</w:t>
      </w:r>
      <w:bookmarkEnd w:id="2"/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7D7CBA" w:rsidRPr="00744943" w14:paraId="4F5688CB" w14:textId="77777777" w:rsidTr="00475AEC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430347" w14:textId="77777777" w:rsidR="007D7CBA" w:rsidRPr="00744943" w:rsidRDefault="007D7CBA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1C52F" w14:textId="0B8131D0" w:rsidR="007D7CBA" w:rsidRPr="00744943" w:rsidRDefault="007D7CBA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REGI</w:t>
            </w:r>
            <w:r w:rsidR="005C06B0"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ÕES</w:t>
            </w:r>
          </w:p>
        </w:tc>
      </w:tr>
      <w:tr w:rsidR="007D7CBA" w:rsidRPr="00744943" w14:paraId="443FB629" w14:textId="77777777" w:rsidTr="00475AEC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CAC32A" w14:textId="77777777" w:rsidR="007D7CBA" w:rsidRPr="00744943" w:rsidRDefault="007D7CBA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DFFEC" w14:textId="77777777" w:rsidR="007D7CBA" w:rsidRPr="00744943" w:rsidRDefault="007D7CBA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Essa entidade armazena as informações necessárias para identificar cada um dos nossos funcionários.</w:t>
            </w:r>
          </w:p>
        </w:tc>
      </w:tr>
      <w:tr w:rsidR="007D7CBA" w:rsidRPr="00744943" w14:paraId="567815ED" w14:textId="77777777" w:rsidTr="00475AEC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3C09ED" w14:textId="77777777" w:rsidR="007D7CBA" w:rsidRPr="00744943" w:rsidRDefault="007D7CBA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955AA6E" w14:textId="77777777" w:rsidR="007D7CBA" w:rsidRPr="00744943" w:rsidRDefault="007D7CBA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7D7CBA" w:rsidRPr="00744943" w14:paraId="40A10589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E0860" w14:textId="77777777" w:rsidR="007D7CBA" w:rsidRPr="00744943" w:rsidRDefault="007D7CBA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cod_regiao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43E90" w14:textId="23465CED" w:rsidR="007D7CBA" w:rsidRPr="00744943" w:rsidRDefault="007D7CBA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único 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região</w:t>
            </w:r>
            <w:r w:rsidR="00F77B9E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D7CBA" w:rsidRPr="00744943" w14:paraId="655E277A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5E2FD5" w14:textId="097FCC73" w:rsidR="007D7CBA" w:rsidRDefault="007D7CBA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  <w:r w:rsidR="006D28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om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_regiao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5E0121" w14:textId="07AA1723" w:rsidR="007D7CBA" w:rsidRPr="00744943" w:rsidRDefault="007D7CBA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da região</w:t>
            </w:r>
            <w:r w:rsidR="00F77B9E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D7CBA" w14:paraId="3C480417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1D6103" w14:textId="31989807" w:rsidR="007D7CBA" w:rsidRDefault="0002453E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Tipo_clima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1FAD4B" w14:textId="3B0067E7" w:rsidR="007D7CBA" w:rsidRDefault="0002453E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Clima da região.</w:t>
            </w:r>
          </w:p>
        </w:tc>
      </w:tr>
    </w:tbl>
    <w:p w14:paraId="62E1BCDF" w14:textId="77777777" w:rsidR="007D7CBA" w:rsidRDefault="007D7CBA" w:rsidP="00837174">
      <w:pPr>
        <w:pStyle w:val="Corpodetexto"/>
        <w:ind w:firstLine="0"/>
        <w:rPr>
          <w:lang w:val="en-US"/>
        </w:rPr>
      </w:pPr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867307" w:rsidRPr="00744943" w14:paraId="27A6611E" w14:textId="77777777" w:rsidTr="00475AEC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B2C24A" w14:textId="77777777" w:rsidR="00867307" w:rsidRPr="00744943" w:rsidRDefault="00867307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496B4" w14:textId="77777777" w:rsidR="00867307" w:rsidRPr="00744943" w:rsidRDefault="00867307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CLIENTES</w:t>
            </w:r>
          </w:p>
        </w:tc>
      </w:tr>
      <w:tr w:rsidR="00867307" w:rsidRPr="00744943" w14:paraId="7EB654BC" w14:textId="77777777" w:rsidTr="00475AEC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E87AB0" w14:textId="77777777" w:rsidR="00867307" w:rsidRPr="00744943" w:rsidRDefault="00867307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79405" w14:textId="77777777" w:rsidR="00867307" w:rsidRPr="00744943" w:rsidRDefault="00867307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Essa entidade armazena as informações necessárias para identificar cada um dos nossos funcionários.</w:t>
            </w:r>
          </w:p>
        </w:tc>
      </w:tr>
      <w:tr w:rsidR="00867307" w:rsidRPr="00744943" w14:paraId="51E9E79F" w14:textId="77777777" w:rsidTr="00475AEC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DDB718" w14:textId="77777777" w:rsidR="00867307" w:rsidRPr="00744943" w:rsidRDefault="00867307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BC5E4DD" w14:textId="77777777" w:rsidR="00867307" w:rsidRPr="00744943" w:rsidRDefault="00867307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867307" w:rsidRPr="00744943" w14:paraId="0FFE32A5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7A9D6" w14:textId="77777777" w:rsidR="00867307" w:rsidRPr="00744943" w:rsidRDefault="00867307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B3FDF" w14:textId="77777777" w:rsidR="00867307" w:rsidRPr="00744943" w:rsidRDefault="00867307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único 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região.</w:t>
            </w:r>
          </w:p>
        </w:tc>
      </w:tr>
      <w:tr w:rsidR="00867307" w:rsidRPr="00744943" w14:paraId="20E1700F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E9953F" w14:textId="77777777" w:rsidR="00867307" w:rsidRPr="00E47874" w:rsidRDefault="00867307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primeiro_nome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0F594C" w14:textId="77777777" w:rsidR="00867307" w:rsidRPr="00744943" w:rsidRDefault="00867307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Primeiro nome do cliente.</w:t>
            </w:r>
          </w:p>
        </w:tc>
      </w:tr>
      <w:tr w:rsidR="00867307" w14:paraId="63F422C6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94B2D0" w14:textId="77777777" w:rsidR="00867307" w:rsidRDefault="00867307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ultimo_nome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9C9459" w14:textId="77777777" w:rsidR="00867307" w:rsidRDefault="00867307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Último nome do cliente.</w:t>
            </w:r>
          </w:p>
        </w:tc>
      </w:tr>
      <w:tr w:rsidR="00867307" w14:paraId="22A8A879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E6FD4B" w14:textId="77777777" w:rsidR="00867307" w:rsidRDefault="00867307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celular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8FE748" w14:textId="77777777" w:rsidR="00867307" w:rsidRDefault="00867307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Celular do cliente.</w:t>
            </w:r>
          </w:p>
        </w:tc>
      </w:tr>
      <w:tr w:rsidR="00867307" w14:paraId="64B6C385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53F257" w14:textId="77777777" w:rsidR="00867307" w:rsidRDefault="00867307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email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84B8EB" w14:textId="77777777" w:rsidR="00867307" w:rsidRDefault="00867307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Email do cliente.</w:t>
            </w:r>
          </w:p>
        </w:tc>
      </w:tr>
      <w:tr w:rsidR="00867307" w14:paraId="788263A9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77AF57" w14:textId="77777777" w:rsidR="00867307" w:rsidRDefault="00867307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>tp_cultivo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8E7745" w14:textId="77777777" w:rsidR="00867307" w:rsidRDefault="00867307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Qual o cultivo desse cliente.</w:t>
            </w:r>
          </w:p>
        </w:tc>
      </w:tr>
      <w:tr w:rsidR="00867307" w14:paraId="7A7420D3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36432E" w14:textId="77777777" w:rsidR="00867307" w:rsidRDefault="00867307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compra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BC0E0E" w14:textId="77777777" w:rsidR="00867307" w:rsidRDefault="00867307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O que esse cliente comprou.</w:t>
            </w:r>
          </w:p>
        </w:tc>
      </w:tr>
    </w:tbl>
    <w:p w14:paraId="27A12855" w14:textId="77777777" w:rsidR="00867307" w:rsidRDefault="00867307" w:rsidP="00837174">
      <w:pPr>
        <w:pStyle w:val="Corpodetexto"/>
        <w:ind w:firstLine="0"/>
        <w:rPr>
          <w:lang w:val="en-US"/>
        </w:rPr>
      </w:pPr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7D7CBA" w:rsidRPr="00744943" w14:paraId="5148E6D8" w14:textId="77777777" w:rsidTr="00475AEC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D80474" w14:textId="77777777" w:rsidR="007D7CBA" w:rsidRPr="00744943" w:rsidRDefault="007D7CBA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F9A8D" w14:textId="0DEE34C0" w:rsidR="007D7CBA" w:rsidRPr="00744943" w:rsidRDefault="007D7CBA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DATA</w:t>
            </w:r>
            <w:r w:rsidR="00142106"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S</w:t>
            </w:r>
          </w:p>
        </w:tc>
      </w:tr>
      <w:tr w:rsidR="007D7CBA" w:rsidRPr="00744943" w14:paraId="78405C3B" w14:textId="77777777" w:rsidTr="00475AEC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CCBB37" w14:textId="77777777" w:rsidR="007D7CBA" w:rsidRPr="00744943" w:rsidRDefault="007D7CBA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72982" w14:textId="77777777" w:rsidR="007D7CBA" w:rsidRPr="00744943" w:rsidRDefault="007D7CBA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Essa entidade armazena as informações necessárias para identificar cada um dos nossos funcionários.</w:t>
            </w:r>
          </w:p>
        </w:tc>
      </w:tr>
      <w:tr w:rsidR="007D7CBA" w:rsidRPr="00744943" w14:paraId="5306CC27" w14:textId="77777777" w:rsidTr="00475AEC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1F34F3" w14:textId="77777777" w:rsidR="007D7CBA" w:rsidRPr="00744943" w:rsidRDefault="007D7CBA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03F2F4F" w14:textId="77777777" w:rsidR="007D7CBA" w:rsidRPr="00744943" w:rsidRDefault="007D7CBA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7D7CBA" w:rsidRPr="00744943" w14:paraId="5C18E49D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2E7EF" w14:textId="48DCD4F8" w:rsidR="007D7CBA" w:rsidRPr="00744943" w:rsidRDefault="007D7CBA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data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887A7" w14:textId="55784DDE" w:rsidR="007D7CBA" w:rsidRPr="00744943" w:rsidRDefault="007D7CBA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único 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data</w:t>
            </w:r>
            <w:r w:rsidR="00F77B9E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D7CBA" w:rsidRPr="00744943" w14:paraId="1F60927D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0737CC" w14:textId="622D38C8" w:rsidR="007D7CBA" w:rsidRDefault="007D7CBA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F46201" w14:textId="03502428" w:rsidR="007D7CBA" w:rsidRPr="00744943" w:rsidRDefault="007D7CBA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Ano em questão</w:t>
            </w:r>
            <w:r w:rsidR="00F77B9E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33A39B12" w14:textId="77777777" w:rsidR="00837174" w:rsidRDefault="00837174" w:rsidP="00867307">
      <w:pPr>
        <w:pStyle w:val="Corpodetexto"/>
        <w:ind w:firstLine="0"/>
        <w:rPr>
          <w:lang w:val="en-US"/>
        </w:rPr>
      </w:pPr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837174" w:rsidRPr="00744943" w14:paraId="329A2EB3" w14:textId="77777777" w:rsidTr="00475AEC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A29C54" w14:textId="77777777" w:rsidR="00837174" w:rsidRPr="00744943" w:rsidRDefault="00837174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41444" w14:textId="6A7CCAEE" w:rsidR="00837174" w:rsidRPr="00744943" w:rsidRDefault="00837174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DOLAR</w:t>
            </w:r>
          </w:p>
        </w:tc>
      </w:tr>
      <w:tr w:rsidR="00837174" w:rsidRPr="00744943" w14:paraId="276D3624" w14:textId="77777777" w:rsidTr="00475AEC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FE5321" w14:textId="77777777" w:rsidR="00837174" w:rsidRPr="00744943" w:rsidRDefault="00837174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80B7B" w14:textId="77777777" w:rsidR="00837174" w:rsidRPr="00744943" w:rsidRDefault="00837174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Essa entidade armazena as informações necessárias para identificar cada um dos nossos funcionários.</w:t>
            </w:r>
          </w:p>
        </w:tc>
      </w:tr>
      <w:tr w:rsidR="00837174" w:rsidRPr="00744943" w14:paraId="3979A22D" w14:textId="77777777" w:rsidTr="00475AEC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C2CF5B" w14:textId="77777777" w:rsidR="00837174" w:rsidRPr="00744943" w:rsidRDefault="00837174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399AC74" w14:textId="77777777" w:rsidR="00837174" w:rsidRPr="00744943" w:rsidRDefault="00837174" w:rsidP="00475AE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837174" w:rsidRPr="00744943" w14:paraId="356BC080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F6F7E" w14:textId="209ED723" w:rsidR="00837174" w:rsidRPr="00744943" w:rsidRDefault="00837174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dolar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4F1C4" w14:textId="0179610B" w:rsidR="00837174" w:rsidRPr="00744943" w:rsidRDefault="00837174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único 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o dólar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837174" w:rsidRPr="00744943" w14:paraId="5F0282D0" w14:textId="77777777" w:rsidTr="00475AE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C4AF3E" w14:textId="217EA346" w:rsidR="00837174" w:rsidRDefault="00837174" w:rsidP="00475AEC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preço_dolar</w:t>
            </w:r>
            <w:proofErr w:type="spellEnd"/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838E99" w14:textId="501E3DC2" w:rsidR="00837174" w:rsidRPr="00744943" w:rsidRDefault="00837174" w:rsidP="00475AEC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Média do preço do dólar no ano em questão.</w:t>
            </w:r>
          </w:p>
        </w:tc>
      </w:tr>
    </w:tbl>
    <w:p w14:paraId="59D9E69C" w14:textId="77777777" w:rsidR="00837174" w:rsidRDefault="00837174" w:rsidP="00406FE8">
      <w:pPr>
        <w:pStyle w:val="Corpodetexto"/>
        <w:rPr>
          <w:lang w:val="en-US"/>
        </w:rPr>
      </w:pPr>
    </w:p>
    <w:p w14:paraId="658CAC8D" w14:textId="77777777" w:rsidR="00E47874" w:rsidRPr="0020652E" w:rsidRDefault="00E47874" w:rsidP="00406FE8">
      <w:pPr>
        <w:pStyle w:val="Corpodetexto"/>
        <w:rPr>
          <w:lang w:val="en-US"/>
        </w:rPr>
      </w:pPr>
    </w:p>
    <w:sectPr w:rsidR="00E47874" w:rsidRPr="0020652E" w:rsidSect="00406FE8">
      <w:headerReference w:type="first" r:id="rId17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A6F0" w14:textId="77777777" w:rsidR="0093220B" w:rsidRDefault="0093220B" w:rsidP="00987BE0">
      <w:pPr>
        <w:spacing w:after="0" w:line="240" w:lineRule="auto"/>
      </w:pPr>
      <w:r>
        <w:separator/>
      </w:r>
    </w:p>
  </w:endnote>
  <w:endnote w:type="continuationSeparator" w:id="0">
    <w:p w14:paraId="4E05DAB1" w14:textId="77777777" w:rsidR="0093220B" w:rsidRDefault="0093220B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FBE4" w14:textId="77777777" w:rsidR="0093220B" w:rsidRDefault="0093220B" w:rsidP="00987BE0">
      <w:pPr>
        <w:spacing w:after="0" w:line="240" w:lineRule="auto"/>
      </w:pPr>
      <w:r>
        <w:separator/>
      </w:r>
    </w:p>
  </w:footnote>
  <w:footnote w:type="continuationSeparator" w:id="0">
    <w:p w14:paraId="769BEB3A" w14:textId="77777777" w:rsidR="0093220B" w:rsidRDefault="0093220B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987824156">
    <w:abstractNumId w:val="0"/>
  </w:num>
  <w:num w:numId="2" w16cid:durableId="1194271841">
    <w:abstractNumId w:val="1"/>
  </w:num>
  <w:num w:numId="3" w16cid:durableId="529729518">
    <w:abstractNumId w:val="3"/>
  </w:num>
  <w:num w:numId="4" w16cid:durableId="20847915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8760736">
    <w:abstractNumId w:val="1"/>
  </w:num>
  <w:num w:numId="6" w16cid:durableId="1956596954">
    <w:abstractNumId w:val="1"/>
  </w:num>
  <w:num w:numId="7" w16cid:durableId="245261384">
    <w:abstractNumId w:val="1"/>
  </w:num>
  <w:num w:numId="8" w16cid:durableId="2010593201">
    <w:abstractNumId w:val="1"/>
  </w:num>
  <w:num w:numId="9" w16cid:durableId="1848447706">
    <w:abstractNumId w:val="1"/>
  </w:num>
  <w:num w:numId="10" w16cid:durableId="1531140642">
    <w:abstractNumId w:val="0"/>
  </w:num>
  <w:num w:numId="11" w16cid:durableId="1897274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02E5"/>
    <w:rsid w:val="0002453E"/>
    <w:rsid w:val="000318A8"/>
    <w:rsid w:val="0003718D"/>
    <w:rsid w:val="00041E8F"/>
    <w:rsid w:val="000622FB"/>
    <w:rsid w:val="00066DFD"/>
    <w:rsid w:val="00072A6C"/>
    <w:rsid w:val="000906E4"/>
    <w:rsid w:val="000C1BCF"/>
    <w:rsid w:val="000D2801"/>
    <w:rsid w:val="000F7CE9"/>
    <w:rsid w:val="00101E62"/>
    <w:rsid w:val="00142106"/>
    <w:rsid w:val="001509ED"/>
    <w:rsid w:val="00186269"/>
    <w:rsid w:val="001C5EE2"/>
    <w:rsid w:val="001D0207"/>
    <w:rsid w:val="0020652E"/>
    <w:rsid w:val="00213FE0"/>
    <w:rsid w:val="0023747F"/>
    <w:rsid w:val="00242AD3"/>
    <w:rsid w:val="00282A81"/>
    <w:rsid w:val="002A3C38"/>
    <w:rsid w:val="002A4809"/>
    <w:rsid w:val="002B0E9A"/>
    <w:rsid w:val="002B72BE"/>
    <w:rsid w:val="002E2864"/>
    <w:rsid w:val="002E35AE"/>
    <w:rsid w:val="002F5B76"/>
    <w:rsid w:val="00310391"/>
    <w:rsid w:val="00311E70"/>
    <w:rsid w:val="00316877"/>
    <w:rsid w:val="00316B13"/>
    <w:rsid w:val="00316D32"/>
    <w:rsid w:val="003170FA"/>
    <w:rsid w:val="0032092D"/>
    <w:rsid w:val="00340843"/>
    <w:rsid w:val="00347418"/>
    <w:rsid w:val="00347CAE"/>
    <w:rsid w:val="00350BBD"/>
    <w:rsid w:val="003549E9"/>
    <w:rsid w:val="00390223"/>
    <w:rsid w:val="00396E75"/>
    <w:rsid w:val="00397A62"/>
    <w:rsid w:val="003A1906"/>
    <w:rsid w:val="003A6C0B"/>
    <w:rsid w:val="003B4EAD"/>
    <w:rsid w:val="003C50DD"/>
    <w:rsid w:val="003E238A"/>
    <w:rsid w:val="003F24B1"/>
    <w:rsid w:val="00403F4A"/>
    <w:rsid w:val="00406FE8"/>
    <w:rsid w:val="0043054D"/>
    <w:rsid w:val="0043791E"/>
    <w:rsid w:val="00477C33"/>
    <w:rsid w:val="0048324B"/>
    <w:rsid w:val="004A05C4"/>
    <w:rsid w:val="004C39C2"/>
    <w:rsid w:val="004E2C12"/>
    <w:rsid w:val="004F18B8"/>
    <w:rsid w:val="004F1D41"/>
    <w:rsid w:val="004F459E"/>
    <w:rsid w:val="00500EDB"/>
    <w:rsid w:val="00545406"/>
    <w:rsid w:val="00550B82"/>
    <w:rsid w:val="005522A5"/>
    <w:rsid w:val="00556B5B"/>
    <w:rsid w:val="00591097"/>
    <w:rsid w:val="00591FD3"/>
    <w:rsid w:val="005A79AF"/>
    <w:rsid w:val="005C06B0"/>
    <w:rsid w:val="005C3C00"/>
    <w:rsid w:val="005C568C"/>
    <w:rsid w:val="005D7910"/>
    <w:rsid w:val="0061221C"/>
    <w:rsid w:val="0063478D"/>
    <w:rsid w:val="0064602B"/>
    <w:rsid w:val="00650FE8"/>
    <w:rsid w:val="006570AC"/>
    <w:rsid w:val="00681BAE"/>
    <w:rsid w:val="006C4326"/>
    <w:rsid w:val="006C4A36"/>
    <w:rsid w:val="006C5CAA"/>
    <w:rsid w:val="006D2676"/>
    <w:rsid w:val="006D2893"/>
    <w:rsid w:val="006E34CE"/>
    <w:rsid w:val="00721ADA"/>
    <w:rsid w:val="00732060"/>
    <w:rsid w:val="00743189"/>
    <w:rsid w:val="00744943"/>
    <w:rsid w:val="007540CC"/>
    <w:rsid w:val="0076599A"/>
    <w:rsid w:val="007C3E4F"/>
    <w:rsid w:val="007D7CBA"/>
    <w:rsid w:val="007E2C7B"/>
    <w:rsid w:val="007F5D49"/>
    <w:rsid w:val="00812B4A"/>
    <w:rsid w:val="008236DB"/>
    <w:rsid w:val="0082544F"/>
    <w:rsid w:val="00826699"/>
    <w:rsid w:val="00837174"/>
    <w:rsid w:val="00867307"/>
    <w:rsid w:val="008723AD"/>
    <w:rsid w:val="00882BE7"/>
    <w:rsid w:val="00883F02"/>
    <w:rsid w:val="00890ACF"/>
    <w:rsid w:val="008C19F2"/>
    <w:rsid w:val="0091487C"/>
    <w:rsid w:val="0093220B"/>
    <w:rsid w:val="00936E9E"/>
    <w:rsid w:val="009670EB"/>
    <w:rsid w:val="00987BE0"/>
    <w:rsid w:val="009F0A05"/>
    <w:rsid w:val="009F6863"/>
    <w:rsid w:val="00A075B4"/>
    <w:rsid w:val="00A14423"/>
    <w:rsid w:val="00A36C8B"/>
    <w:rsid w:val="00A64FC6"/>
    <w:rsid w:val="00A74CCC"/>
    <w:rsid w:val="00AB2BE5"/>
    <w:rsid w:val="00AB3892"/>
    <w:rsid w:val="00AD6955"/>
    <w:rsid w:val="00AF754D"/>
    <w:rsid w:val="00B010AF"/>
    <w:rsid w:val="00B034F8"/>
    <w:rsid w:val="00B118A1"/>
    <w:rsid w:val="00B31965"/>
    <w:rsid w:val="00B4035B"/>
    <w:rsid w:val="00B92022"/>
    <w:rsid w:val="00BE3D2B"/>
    <w:rsid w:val="00C036D1"/>
    <w:rsid w:val="00C235D2"/>
    <w:rsid w:val="00C2382B"/>
    <w:rsid w:val="00C434A1"/>
    <w:rsid w:val="00C5536C"/>
    <w:rsid w:val="00C56719"/>
    <w:rsid w:val="00C86529"/>
    <w:rsid w:val="00C939B5"/>
    <w:rsid w:val="00CC7283"/>
    <w:rsid w:val="00CD4234"/>
    <w:rsid w:val="00CE63D6"/>
    <w:rsid w:val="00D026C5"/>
    <w:rsid w:val="00D563AE"/>
    <w:rsid w:val="00D70546"/>
    <w:rsid w:val="00D71306"/>
    <w:rsid w:val="00D743D1"/>
    <w:rsid w:val="00D95FC7"/>
    <w:rsid w:val="00DA4FF7"/>
    <w:rsid w:val="00DB65E4"/>
    <w:rsid w:val="00DD4AD9"/>
    <w:rsid w:val="00DE615D"/>
    <w:rsid w:val="00DF0BF8"/>
    <w:rsid w:val="00E22FC7"/>
    <w:rsid w:val="00E36822"/>
    <w:rsid w:val="00E414AF"/>
    <w:rsid w:val="00E47874"/>
    <w:rsid w:val="00E82035"/>
    <w:rsid w:val="00E91277"/>
    <w:rsid w:val="00E945FE"/>
    <w:rsid w:val="00EA0AAB"/>
    <w:rsid w:val="00EA1FE1"/>
    <w:rsid w:val="00EC2268"/>
    <w:rsid w:val="00ED1183"/>
    <w:rsid w:val="00ED6A41"/>
    <w:rsid w:val="00EF23B5"/>
    <w:rsid w:val="00EF4A0C"/>
    <w:rsid w:val="00F046CC"/>
    <w:rsid w:val="00F1610C"/>
    <w:rsid w:val="00F53589"/>
    <w:rsid w:val="00F64703"/>
    <w:rsid w:val="00F75D82"/>
    <w:rsid w:val="00F77B9E"/>
    <w:rsid w:val="00F913B7"/>
    <w:rsid w:val="00F977BB"/>
    <w:rsid w:val="00FA626F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101E62"/>
    <w:pPr>
      <w:spacing w:after="480" w:line="360" w:lineRule="auto"/>
      <w:jc w:val="center"/>
    </w:pPr>
    <w:rPr>
      <w:rFonts w:ascii="Arial" w:hAnsi="Arial"/>
      <w:b/>
      <w:sz w:val="32"/>
      <w:szCs w:val="24"/>
    </w:rPr>
  </w:style>
  <w:style w:type="character" w:customStyle="1" w:styleId="SubTtulo-AutoreVersoChar">
    <w:name w:val="SubTítulo - Autor e Versão Char"/>
    <w:link w:val="SubTtulo-AutoreVerso"/>
    <w:rsid w:val="00101E62"/>
    <w:rPr>
      <w:rFonts w:ascii="Arial" w:hAnsi="Arial"/>
      <w:b/>
      <w:sz w:val="32"/>
      <w:szCs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8fd270-4a57-47e1-b674-c7d4969804ad" xsi:nil="true"/>
    <lcf76f155ced4ddcb4097134ff3c332f xmlns="2220af93-035a-443f-80b0-3b9b401ad9a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10" ma:contentTypeDescription="Crie um novo documento." ma:contentTypeScope="" ma:versionID="163ecbd3d8452dac0d45b432a5f26b1e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1cc93fe79e1f0a37518ccafd4d9e5e8b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8a8e94-6d3f-403f-967e-58ce62727a7f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314-D74E-4A24-AFD6-6FF0B4E8DA03}">
  <ds:schemaRefs>
    <ds:schemaRef ds:uri="http://schemas.microsoft.com/office/2006/metadata/properties"/>
    <ds:schemaRef ds:uri="http://schemas.microsoft.com/office/infopath/2007/PartnerControls"/>
    <ds:schemaRef ds:uri="d48fd270-4a57-47e1-b674-c7d4969804ad"/>
    <ds:schemaRef ds:uri="2220af93-035a-443f-80b0-3b9b401ad9a6"/>
  </ds:schemaRefs>
</ds:datastoreItem>
</file>

<file path=customXml/itemProps2.xml><?xml version="1.0" encoding="utf-8"?>
<ds:datastoreItem xmlns:ds="http://schemas.openxmlformats.org/officeDocument/2006/customXml" ds:itemID="{3DACA49B-9D7B-4779-8C20-2F1EEF7D4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EF1E8-6419-45DD-8696-6D0129673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0af93-035a-443f-80b0-3b9b401ad9a6"/>
    <ds:schemaRef ds:uri="d48fd270-4a57-47e1-b674-c7d496980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3</TotalTime>
  <Pages>8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Guilherme R.</cp:lastModifiedBy>
  <cp:revision>3</cp:revision>
  <dcterms:created xsi:type="dcterms:W3CDTF">2023-06-20T01:19:00Z</dcterms:created>
  <dcterms:modified xsi:type="dcterms:W3CDTF">2023-06-20T01:20:00Z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0x010100968740B4C0987B4D86879E800A26E446</vt:lpwstr>
  </property>
</Properties>
</file>